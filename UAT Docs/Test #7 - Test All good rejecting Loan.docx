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2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All Good rejecting Loan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he user will go through the borrowing process to completion and reject the loan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enabled, returned to book scqnning with no pending loans.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Fail: current Book does not show in scanning list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In the Book Scanner enter “12”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F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Complete Scans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Loan Confirmation panel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with id 12 is shown in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Press the reject Loans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Returned to the book Scanning interface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Scanner Is enabled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card reader is still disabled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No pending Loans are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82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36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All Good rejecting Loan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character" w:styleId="ListLabel10">
    <w:name w:val="ListLabel 10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20</TotalTime>
  <Application>LibreOffice/5.0.1.2.0$Linux_X86_64 LibreOffice_project/00m0$Build-2</Application>
  <Paragraphs>62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2015-10-03T17:54:10Z</dcterms:modified>
  <cp:revision>7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