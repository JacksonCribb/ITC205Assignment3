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248"/>
        <w:gridCol w:w="1350"/>
        <w:gridCol w:w="43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 w:val="false"/>
                <w:b w:val="false"/>
                <w:bCs w:val="false"/>
                <w:color w:val="0000FF"/>
                <w:sz w:val="24"/>
                <w:szCs w:val="24"/>
              </w:rPr>
            </w:pPr>
            <w:bookmarkStart w:id="1" w:name="__DdeLink__1008_1123113220"/>
            <w:bookmarkEnd w:id="1"/>
            <w:r>
              <w:rPr>
                <w:rFonts w:ascii="Arial" w:hAnsi="Arial"/>
                <w:b w:val="false"/>
                <w:bCs w:val="false"/>
                <w:color w:val="0000FF"/>
                <w:sz w:val="24"/>
                <w:szCs w:val="24"/>
              </w:rPr>
              <w:t>Test Member over due loans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ind w:left="0" w:firstLine="48"/>
              <w:rPr>
                <w:color w:val="0000FF"/>
                <w:sz w:val="24"/>
                <w:szCs w:val="24"/>
              </w:rPr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Failed – Existing Loans did not display!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OverDue loans Message is displayed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Loans Appear in the existing Loans</w:t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3"/>
              </w:numPr>
              <w:spacing w:before="80" w:after="80"/>
              <w:jc w:val="center"/>
              <w:rPr/>
            </w:pPr>
            <w:r>
              <w:rPr/>
              <w:t>F</w:t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2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4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2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292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 w:val="false"/>
              <w:b w:val="false"/>
              <w:bCs w:val="false"/>
              <w:color w:val="0000FF"/>
              <w:sz w:val="24"/>
              <w:szCs w:val="24"/>
            </w:rPr>
          </w:pPr>
          <w:r>
            <w:rPr>
              <w:rFonts w:ascii="Arial" w:hAnsi="Arial"/>
              <w:b w:val="false"/>
              <w:bCs w:val="false"/>
              <w:color w:val="0000FF"/>
              <w:sz w:val="24"/>
              <w:szCs w:val="24"/>
            </w:rPr>
            <w:t>Test Member over due loans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9</TotalTime>
  <Application>LibreOffice/5.0.1.2.0$Linux_X86_64 LibreOffice_project/00m0$Build-2</Application>
  <Paragraphs>49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2015-10-03T17:45:23Z</dcterms:modified>
  <cp:revision>4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