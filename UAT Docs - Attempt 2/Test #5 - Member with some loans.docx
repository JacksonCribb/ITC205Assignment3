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29"/>
        <w:gridCol w:w="2685"/>
        <w:gridCol w:w="4842"/>
        <w:gridCol w:w="1468"/>
        <w:gridCol w:w="723"/>
      </w:tblGrid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bookmarkStart w:id="1" w:name="__DdeLink__2125_51123595"/>
            <w:bookmarkEnd w:id="1"/>
            <w:r>
              <w:rPr>
                <w:rFonts w:ascii="Arial" w:hAnsi="Arial"/>
                <w:b/>
                <w:bCs w:val="false"/>
                <w:color w:val="0000FF"/>
                <w:sz w:val="24"/>
                <w:szCs w:val="24"/>
              </w:rPr>
              <w:t>Test Member with some Loans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loans on there account but the load limit not exceded 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8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existing loan list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“6” into the card Card Reader and confirm</w:t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enabled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Loans Appear in the existing Loans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user details are displayed at top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confirm button enabled</w:t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19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some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12</TotalTime>
  <Application>LibreOffice/5.0.1.2.0$Linux_X86_64 LibreOffice_project/00m0$Build-2</Application>
  <Paragraphs>50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2015-10-05T04:53:14Z</dcterms:modified>
  <cp:revision>6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