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85" w:type="dxa"/>
        <w:jc w:val="left"/>
        <w:tblInd w:w="-2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29"/>
        <w:gridCol w:w="2685"/>
        <w:gridCol w:w="5067"/>
        <w:gridCol w:w="1243"/>
        <w:gridCol w:w="723"/>
      </w:tblGrid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bookmarkStart w:id="1" w:name="__DdeLink__1929_51123595"/>
            <w:bookmarkEnd w:id="1"/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Member with a fine but not over the limit</w:t>
            </w:r>
          </w:p>
        </w:tc>
      </w:tr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fines but fine limit not exceeded </w:t>
            </w:r>
          </w:p>
        </w:tc>
      </w:tr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8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0" w:firstLine="48"/>
              <w:rPr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7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card reader disabled, book scanner enabled, no loans displayed and fine message appears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Pass!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“5” into the card Card Reader and confirm</w:t>
            </w:r>
          </w:p>
        </w:tc>
        <w:tc>
          <w:tcPr>
            <w:tcW w:w="5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/>
            </w:pPr>
            <w:r>
              <w:rPr>
                <w:sz w:val="24"/>
              </w:rPr>
              <w:t>Scanner is Enabled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Existing Fines Message is displayed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user details are displayed at top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419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6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6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bCs w:val="false"/>
              <w:color w:val="0000FF"/>
              <w:sz w:val="24"/>
              <w:szCs w:val="24"/>
            </w:rPr>
            <w:t>Test Member with a fine but not over the limit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10</TotalTime>
  <Application>LibreOffice/5.0.1.2.0$Linux_X86_64 LibreOffice_project/00m0$Build-2</Application>
  <Paragraphs>48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2015-10-05T04:48:49Z</dcterms:modified>
  <cp:revision>7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